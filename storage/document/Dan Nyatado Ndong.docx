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897"/>
        <w:gridCol w:w="1714"/>
        <w:gridCol w:w="423"/>
        <w:gridCol w:w="3244"/>
        <w:gridCol w:w="3046"/>
      </w:tblGrid>
      <w:tr w:rsidR="004B4147" w:rsidRPr="004B4147" w:rsidTr="00FA244A">
        <w:trPr>
          <w:trHeight w:val="1433"/>
        </w:trPr>
        <w:tc>
          <w:tcPr>
            <w:tcW w:w="2440" w:type="dxa"/>
            <w:gridSpan w:val="2"/>
          </w:tcPr>
          <w:p w:rsidR="004B4147" w:rsidRPr="004B4147" w:rsidRDefault="004B4147" w:rsidP="004B4147">
            <w:pPr>
              <w:pStyle w:val="Logo"/>
            </w:pPr>
            <w:bookmarkStart w:id="0" w:name="_GoBack"/>
            <w:bookmarkEnd w:id="0"/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E1E0E56" wp14:editId="4218E72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A7528A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A7528A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1E0E56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A7528A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A7528A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27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A7528A" w:rsidP="004B4147">
            <w:pPr>
              <w:pStyle w:val="Title"/>
            </w:pPr>
            <w:r>
              <w:t>Dan Nyatado</w:t>
            </w:r>
          </w:p>
          <w:p w:rsidR="004B4147" w:rsidRPr="004B4147" w:rsidRDefault="00A7528A" w:rsidP="00A7528A">
            <w:pPr>
              <w:pStyle w:val="Subtitle"/>
            </w:pPr>
            <w:r>
              <w:t>Ndong</w:t>
            </w:r>
          </w:p>
        </w:tc>
      </w:tr>
      <w:tr w:rsidR="00A21AF8" w:rsidRPr="004B4147" w:rsidTr="00FA244A">
        <w:trPr>
          <w:trHeight w:val="426"/>
        </w:trPr>
        <w:tc>
          <w:tcPr>
            <w:tcW w:w="2440" w:type="dxa"/>
            <w:gridSpan w:val="2"/>
          </w:tcPr>
          <w:p w:rsidR="00A21AF8" w:rsidRPr="004B4147" w:rsidRDefault="00A21AF8" w:rsidP="000161E1"/>
        </w:tc>
        <w:tc>
          <w:tcPr>
            <w:tcW w:w="8427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A7528A" w:rsidP="00A7528A">
            <w:pPr>
              <w:pStyle w:val="Jobtitle"/>
            </w:pPr>
            <w:r>
              <w:t>SOFTWARE DEVELOPER</w:t>
            </w:r>
          </w:p>
        </w:tc>
      </w:tr>
      <w:tr w:rsidR="007772B1" w:rsidRPr="004B4147" w:rsidTr="00FA244A">
        <w:trPr>
          <w:trHeight w:val="733"/>
        </w:trPr>
        <w:tc>
          <w:tcPr>
            <w:tcW w:w="2440" w:type="dxa"/>
            <w:gridSpan w:val="2"/>
          </w:tcPr>
          <w:p w:rsidR="007772B1" w:rsidRPr="004B4147" w:rsidRDefault="007772B1" w:rsidP="00A21AF8"/>
        </w:tc>
        <w:tc>
          <w:tcPr>
            <w:tcW w:w="8427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FA244A">
        <w:trPr>
          <w:trHeight w:val="426"/>
        </w:trPr>
        <w:tc>
          <w:tcPr>
            <w:tcW w:w="543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68FBA4" wp14:editId="668AA40F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E6DC8E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1" w:type="dxa"/>
            <w:gridSpan w:val="2"/>
            <w:vAlign w:val="center"/>
          </w:tcPr>
          <w:p w:rsidR="00BF0DAF" w:rsidRPr="00B03ED5" w:rsidRDefault="00A7528A" w:rsidP="00A7528A">
            <w:pPr>
              <w:pStyle w:val="Contact"/>
            </w:pPr>
            <w:r>
              <w:t>+254726585782</w:t>
            </w:r>
          </w:p>
        </w:tc>
        <w:tc>
          <w:tcPr>
            <w:tcW w:w="423" w:type="dxa"/>
          </w:tcPr>
          <w:p w:rsidR="00BF0DAF" w:rsidRPr="00997E86" w:rsidRDefault="00BF0DAF" w:rsidP="00BF0DAF"/>
        </w:tc>
        <w:tc>
          <w:tcPr>
            <w:tcW w:w="6288" w:type="dxa"/>
            <w:gridSpan w:val="2"/>
            <w:vMerge w:val="restart"/>
          </w:tcPr>
          <w:sdt>
            <w:sdtPr>
              <w:id w:val="1958058710"/>
              <w:placeholder>
                <w:docPart w:val="7B79195F36574F15A898E1488E0FBB54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FA244A">
        <w:trPr>
          <w:trHeight w:val="443"/>
        </w:trPr>
        <w:tc>
          <w:tcPr>
            <w:tcW w:w="543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FC4B959" wp14:editId="69078CBB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61780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1" w:type="dxa"/>
            <w:gridSpan w:val="2"/>
            <w:vAlign w:val="center"/>
          </w:tcPr>
          <w:p w:rsidR="00BF0DAF" w:rsidRPr="00B03ED5" w:rsidRDefault="00A7528A" w:rsidP="00A7528A">
            <w:pPr>
              <w:pStyle w:val="Contact"/>
            </w:pPr>
            <w:r>
              <w:t>danndong080@gmail.com</w:t>
            </w:r>
          </w:p>
        </w:tc>
        <w:tc>
          <w:tcPr>
            <w:tcW w:w="423" w:type="dxa"/>
          </w:tcPr>
          <w:p w:rsidR="00BF0DAF" w:rsidRPr="00997E86" w:rsidRDefault="00BF0DAF" w:rsidP="00BF0DAF"/>
        </w:tc>
        <w:tc>
          <w:tcPr>
            <w:tcW w:w="6288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FA244A">
        <w:trPr>
          <w:trHeight w:val="440"/>
        </w:trPr>
        <w:tc>
          <w:tcPr>
            <w:tcW w:w="543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1AED672" wp14:editId="0B65BE91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278FF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1" w:type="dxa"/>
            <w:gridSpan w:val="2"/>
            <w:vAlign w:val="center"/>
          </w:tcPr>
          <w:p w:rsidR="00CD2FD2" w:rsidRPr="00B03ED5" w:rsidRDefault="00A7528A" w:rsidP="00A7528A">
            <w:pPr>
              <w:pStyle w:val="Contact"/>
            </w:pPr>
            <w:r>
              <w:t>Eldoret/Kenya</w:t>
            </w:r>
          </w:p>
        </w:tc>
        <w:tc>
          <w:tcPr>
            <w:tcW w:w="423" w:type="dxa"/>
          </w:tcPr>
          <w:p w:rsidR="00CD2FD2" w:rsidRPr="00D729BB" w:rsidRDefault="00CD2FD2" w:rsidP="00CD2FD2">
            <w:pPr>
              <w:rPr>
                <w:sz w:val="22"/>
                <w:szCs w:val="22"/>
              </w:rPr>
            </w:pPr>
          </w:p>
        </w:tc>
        <w:tc>
          <w:tcPr>
            <w:tcW w:w="3244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D729BB" w:rsidRDefault="00C264D6" w:rsidP="00C264D6">
            <w:pPr>
              <w:pStyle w:val="Introduction"/>
              <w:rPr>
                <w:sz w:val="22"/>
                <w:szCs w:val="22"/>
              </w:rPr>
            </w:pPr>
            <w:r w:rsidRPr="00D729BB">
              <w:rPr>
                <w:sz w:val="22"/>
                <w:szCs w:val="22"/>
              </w:rPr>
              <w:t>I am a passionate computer scientist who is focused on using technology to solve different world problem by offering efficient and long lasting solutions.</w:t>
            </w:r>
          </w:p>
        </w:tc>
        <w:tc>
          <w:tcPr>
            <w:tcW w:w="3044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264D6" w:rsidP="00C264D6">
            <w:pPr>
              <w:rPr>
                <w:lang w:val="it-IT"/>
              </w:rPr>
            </w:pPr>
            <w:r>
              <w:t>I am self-driven and focused on learning ne</w:t>
            </w:r>
            <w:r w:rsidR="00D729BB">
              <w:t>w</w:t>
            </w:r>
            <w:r>
              <w:t xml:space="preserve"> technologies. I am committed to working with dynamic teams to meet the set objectives with efficiency. My aim is to find challenging opportunities that will allo</w:t>
            </w:r>
            <w:r w:rsidR="00D729BB">
              <w:t>w</w:t>
            </w:r>
            <w:r>
              <w:t xml:space="preserve"> me to learn and develop my career. In line with this I seek to attain the highest level of performance with utmost </w:t>
            </w:r>
            <w:r w:rsidR="00D729BB">
              <w:t>diligence in every task entrusted to me.</w:t>
            </w:r>
          </w:p>
        </w:tc>
      </w:tr>
      <w:tr w:rsidR="00CD2FD2" w:rsidRPr="00997E86" w:rsidTr="00FA244A">
        <w:trPr>
          <w:trHeight w:val="597"/>
        </w:trPr>
        <w:tc>
          <w:tcPr>
            <w:tcW w:w="543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94C6A69" wp14:editId="639B1EA6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A995FC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">
                        <v:imagedata r:id="rId21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1" w:type="dxa"/>
            <w:gridSpan w:val="2"/>
            <w:vAlign w:val="center"/>
          </w:tcPr>
          <w:p w:rsidR="00CD2FD2" w:rsidRPr="00B03ED5" w:rsidRDefault="00EF3E45" w:rsidP="00CD2FD2">
            <w:pPr>
              <w:pStyle w:val="Contact"/>
            </w:pPr>
            <w:hyperlink r:id="rId22" w:history="1">
              <w:r w:rsidRPr="00EF3E45">
                <w:rPr>
                  <w:rStyle w:val="Hyperlink"/>
                </w:rPr>
                <w:t>https://www.linkedin.com/in/dan-ndong-185378210</w:t>
              </w:r>
            </w:hyperlink>
          </w:p>
        </w:tc>
        <w:tc>
          <w:tcPr>
            <w:tcW w:w="423" w:type="dxa"/>
          </w:tcPr>
          <w:p w:rsidR="00CD2FD2" w:rsidRPr="00D729BB" w:rsidRDefault="00CD2FD2" w:rsidP="00CD2FD2">
            <w:pPr>
              <w:rPr>
                <w:sz w:val="22"/>
                <w:szCs w:val="22"/>
              </w:rPr>
            </w:pPr>
          </w:p>
        </w:tc>
        <w:tc>
          <w:tcPr>
            <w:tcW w:w="32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D729BB" w:rsidRDefault="00CD2FD2" w:rsidP="00CD2FD2">
            <w:pPr>
              <w:rPr>
                <w:sz w:val="22"/>
                <w:szCs w:val="22"/>
              </w:rPr>
            </w:pPr>
          </w:p>
        </w:tc>
        <w:tc>
          <w:tcPr>
            <w:tcW w:w="30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A244A">
        <w:trPr>
          <w:trHeight w:val="426"/>
        </w:trPr>
        <w:tc>
          <w:tcPr>
            <w:tcW w:w="543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0F3C4B5" wp14:editId="32CE3E01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B1D754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">
                        <v:imagedata r:id="rId25" o:title="Speec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1" w:type="dxa"/>
            <w:gridSpan w:val="2"/>
            <w:vAlign w:val="center"/>
          </w:tcPr>
          <w:p w:rsidR="00CD2FD2" w:rsidRPr="00B03ED5" w:rsidRDefault="002C2A32" w:rsidP="00CD2FD2">
            <w:pPr>
              <w:pStyle w:val="Contact"/>
            </w:pPr>
            <w:sdt>
              <w:sdtPr>
                <w:id w:val="2023510063"/>
                <w:placeholder>
                  <w:docPart w:val="B7600D92A27946548BA06BA4813CBC39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Skype</w:t>
                </w:r>
              </w:sdtContent>
            </w:sdt>
          </w:p>
        </w:tc>
        <w:tc>
          <w:tcPr>
            <w:tcW w:w="423" w:type="dxa"/>
          </w:tcPr>
          <w:p w:rsidR="00CD2FD2" w:rsidRPr="00997E86" w:rsidRDefault="00CD2FD2" w:rsidP="00CD2FD2"/>
        </w:tc>
        <w:tc>
          <w:tcPr>
            <w:tcW w:w="32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30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A244A">
        <w:trPr>
          <w:trHeight w:val="426"/>
        </w:trPr>
        <w:tc>
          <w:tcPr>
            <w:tcW w:w="543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D2D7592" wp14:editId="44042746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0E6331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">
                        <v:imagedata r:id="rId28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1" w:type="dxa"/>
            <w:gridSpan w:val="2"/>
            <w:vAlign w:val="center"/>
          </w:tcPr>
          <w:p w:rsidR="00CD2FD2" w:rsidRPr="00B03ED5" w:rsidRDefault="002C2A32" w:rsidP="00CD2FD2">
            <w:pPr>
              <w:pStyle w:val="Contact"/>
            </w:pPr>
            <w:sdt>
              <w:sdtPr>
                <w:id w:val="-1627385420"/>
                <w:placeholder>
                  <w:docPart w:val="CF068B9E44334638894086ACD80C6B7B"/>
                </w:placeholder>
                <w:temporary/>
                <w:showingPlcHdr/>
                <w15:appearance w15:val="hidden"/>
              </w:sdtPr>
              <w:sdtEndPr/>
              <w:sdtContent>
                <w:r w:rsidR="00CD2FD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423" w:type="dxa"/>
          </w:tcPr>
          <w:p w:rsidR="00CD2FD2" w:rsidRPr="00997E86" w:rsidRDefault="00CD2FD2" w:rsidP="00CD2FD2"/>
        </w:tc>
        <w:tc>
          <w:tcPr>
            <w:tcW w:w="32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30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A244A">
        <w:trPr>
          <w:trHeight w:val="733"/>
        </w:trPr>
        <w:tc>
          <w:tcPr>
            <w:tcW w:w="4154" w:type="dxa"/>
            <w:gridSpan w:val="3"/>
          </w:tcPr>
          <w:p w:rsidR="00CD2FD2" w:rsidRPr="00997E86" w:rsidRDefault="00CD2FD2" w:rsidP="00CD2FD2"/>
        </w:tc>
        <w:tc>
          <w:tcPr>
            <w:tcW w:w="423" w:type="dxa"/>
          </w:tcPr>
          <w:p w:rsidR="00CD2FD2" w:rsidRPr="00997E86" w:rsidRDefault="00CD2FD2" w:rsidP="00CD2FD2"/>
        </w:tc>
        <w:tc>
          <w:tcPr>
            <w:tcW w:w="32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3044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A244A">
        <w:trPr>
          <w:trHeight w:val="293"/>
        </w:trPr>
        <w:tc>
          <w:tcPr>
            <w:tcW w:w="4154" w:type="dxa"/>
            <w:gridSpan w:val="3"/>
          </w:tcPr>
          <w:p w:rsidR="00CD2FD2" w:rsidRPr="00997E86" w:rsidRDefault="00CD2FD2" w:rsidP="00CD2FD2"/>
        </w:tc>
        <w:tc>
          <w:tcPr>
            <w:tcW w:w="423" w:type="dxa"/>
          </w:tcPr>
          <w:p w:rsidR="00CD2FD2" w:rsidRPr="00997E86" w:rsidRDefault="00CD2FD2" w:rsidP="00CD2FD2"/>
        </w:tc>
        <w:tc>
          <w:tcPr>
            <w:tcW w:w="3244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3044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FA244A">
        <w:trPr>
          <w:trHeight w:val="7677"/>
        </w:trPr>
        <w:tc>
          <w:tcPr>
            <w:tcW w:w="4154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16C1633E3874750852C4B68D0EA45B7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37BF9" wp14:editId="7997ED99">
                      <wp:extent cx="2001328" cy="1509599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1328" cy="1509599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A7528A" w:rsidP="008E2197">
                                      <w:pPr>
                                        <w:pStyle w:val="Skill"/>
                                      </w:pPr>
                                      <w:r>
                                        <w:t>PHP/LARAVEL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A7528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C264D6" w:rsidP="008E2197">
                                      <w:pPr>
                                        <w:pStyle w:val="Skill"/>
                                      </w:pPr>
                                      <w:r>
                                        <w:t>BOOTSTARP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C264D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A7528A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7528A" w:rsidP="008E2197">
                                      <w:pPr>
                                        <w:pStyle w:val="Skill"/>
                                      </w:pPr>
                                      <w:r>
                                        <w:t>HTML/CSS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2C2A32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548037059"/>
                                          <w:placeholder>
                                            <w:docPart w:val="04C5DC5204C742738FD959244D663BDA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7528A" w:rsidP="008E2197">
                                      <w:pPr>
                                        <w:pStyle w:val="Skill"/>
                                      </w:pPr>
                                      <w:r>
                                        <w:t>MYSQL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7528A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7528A" w:rsidP="008E2197">
                                      <w:pPr>
                                        <w:pStyle w:val="Skill"/>
                                      </w:pPr>
                                      <w:r>
                                        <w:t>Flutter/Dart</w:t>
                                      </w:r>
                                    </w:p>
                                    <w:p w:rsidR="00144072" w:rsidRDefault="00A7528A" w:rsidP="008E2197">
                                      <w:r w:rsidRPr="00A7528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DBBE144" wp14:editId="4BBDB602">
                                            <wp:extent cx="2096135" cy="155575"/>
                                            <wp:effectExtent l="0" t="0" r="0" b="0"/>
                                            <wp:docPr id="61" name="Picture 6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2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096135" cy="155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2C2A32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479116282"/>
                                          <w:placeholder>
                                            <w:docPart w:val="505C22B99C424B6A9CEE89E9BED830A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37BF9" id="Group 153" o:spid="_x0000_s1030" style="width:157.6pt;height:118.8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A7528A" w:rsidP="008E2197">
                                <w:pPr>
                                  <w:pStyle w:val="Skill"/>
                                </w:pPr>
                                <w:r>
                                  <w:t>PHP/LARAVEL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A7528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C264D6" w:rsidP="008E2197">
                                <w:pPr>
                                  <w:pStyle w:val="Skill"/>
                                </w:pPr>
                                <w:r>
                                  <w:t>BOOTSTARP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C264D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A7528A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7528A" w:rsidP="008E2197">
                                <w:pPr>
                                  <w:pStyle w:val="Skill"/>
                                </w:pPr>
                                <w:r>
                                  <w:t>HTML/CSS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2C2A32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548037059"/>
                                    <w:placeholder>
                                      <w:docPart w:val="04C5DC5204C742738FD959244D663BDA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7528A" w:rsidP="008E2197">
                                <w:pPr>
                                  <w:pStyle w:val="Skill"/>
                                </w:pPr>
                                <w:r>
                                  <w:t>MYSQL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A7528A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A7528A" w:rsidP="008E2197">
                                <w:pPr>
                                  <w:pStyle w:val="Skill"/>
                                </w:pPr>
                                <w:r>
                                  <w:t>Flutter/Dart</w:t>
                                </w:r>
                              </w:p>
                              <w:p w:rsidR="00144072" w:rsidRDefault="00A7528A" w:rsidP="008E2197">
                                <w:r w:rsidRPr="00A7528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BBE144" wp14:editId="4BBDB602">
                                      <wp:extent cx="2096135" cy="155575"/>
                                      <wp:effectExtent l="0" t="0" r="0" b="0"/>
                                      <wp:docPr id="61" name="Pictur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096135" cy="155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2C2A32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479116282"/>
                                    <w:placeholder>
                                      <w:docPart w:val="505C22B99C424B6A9CEE89E9BED830A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A7528A" w:rsidRDefault="00A7528A" w:rsidP="00144072"/>
          <w:sdt>
            <w:sdtPr>
              <w:id w:val="434569950"/>
              <w:placeholder>
                <w:docPart w:val="9D0AFAF189F840BA992BB8B4AD699445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Pr="00EF3E45" w:rsidRDefault="00C264D6" w:rsidP="008E2197">
            <w:pPr>
              <w:pStyle w:val="Heading2"/>
              <w:rPr>
                <w:b/>
              </w:rPr>
            </w:pPr>
            <w:r w:rsidRPr="00EF3E45">
              <w:rPr>
                <w:b/>
              </w:rPr>
              <w:t>Bachelor of science in Computer Science</w:t>
            </w:r>
          </w:p>
          <w:p w:rsidR="00552F9B" w:rsidRPr="00EF3E45" w:rsidRDefault="00C264D6" w:rsidP="00552F9B">
            <w:pPr>
              <w:pStyle w:val="Heading4"/>
              <w:rPr>
                <w:b/>
              </w:rPr>
            </w:pPr>
            <w:r w:rsidRPr="00EF3E45">
              <w:rPr>
                <w:b/>
              </w:rPr>
              <w:t>Moi University</w:t>
            </w:r>
          </w:p>
          <w:p w:rsidR="00552F9B" w:rsidRDefault="00C264D6" w:rsidP="00552F9B">
            <w:r>
              <w:t>2017-2022</w:t>
            </w:r>
          </w:p>
          <w:p w:rsidR="00552F9B" w:rsidRPr="00EF3E45" w:rsidRDefault="00C264D6" w:rsidP="00552F9B">
            <w:pPr>
              <w:pStyle w:val="Heading2"/>
              <w:rPr>
                <w:b/>
              </w:rPr>
            </w:pPr>
            <w:r w:rsidRPr="00EF3E45">
              <w:rPr>
                <w:b/>
              </w:rPr>
              <w:t>KCSE</w:t>
            </w:r>
          </w:p>
          <w:p w:rsidR="00552F9B" w:rsidRPr="00EF3E45" w:rsidRDefault="00C264D6" w:rsidP="00552F9B">
            <w:pPr>
              <w:pStyle w:val="Heading4"/>
              <w:rPr>
                <w:b/>
              </w:rPr>
            </w:pPr>
            <w:r w:rsidRPr="00EF3E45">
              <w:rPr>
                <w:b/>
              </w:rPr>
              <w:t>Uasin Gishu High School</w:t>
            </w:r>
          </w:p>
          <w:p w:rsidR="00552F9B" w:rsidRDefault="00C264D6" w:rsidP="00552F9B">
            <w:r>
              <w:t>2013-2016</w:t>
            </w:r>
          </w:p>
          <w:p w:rsidR="00552F9B" w:rsidRPr="00EF3E45" w:rsidRDefault="00C264D6" w:rsidP="00552F9B">
            <w:pPr>
              <w:pStyle w:val="Heading2"/>
              <w:rPr>
                <w:b/>
              </w:rPr>
            </w:pPr>
            <w:r w:rsidRPr="00EF3E45">
              <w:rPr>
                <w:b/>
              </w:rPr>
              <w:t>KCPE</w:t>
            </w:r>
          </w:p>
          <w:p w:rsidR="00552F9B" w:rsidRPr="00EF3E45" w:rsidRDefault="00C264D6" w:rsidP="00552F9B">
            <w:pPr>
              <w:pStyle w:val="Heading4"/>
              <w:rPr>
                <w:b/>
              </w:rPr>
            </w:pPr>
            <w:r w:rsidRPr="00EF3E45">
              <w:rPr>
                <w:b/>
              </w:rPr>
              <w:t>Rapha Education Center</w:t>
            </w:r>
          </w:p>
          <w:p w:rsidR="00552F9B" w:rsidRPr="00552F9B" w:rsidRDefault="00C264D6" w:rsidP="00C264D6">
            <w:r>
              <w:t>2005-2012</w:t>
            </w:r>
          </w:p>
        </w:tc>
        <w:tc>
          <w:tcPr>
            <w:tcW w:w="423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288" w:type="dxa"/>
            <w:gridSpan w:val="2"/>
          </w:tcPr>
          <w:sdt>
            <w:sdtPr>
              <w:id w:val="864106690"/>
              <w:placeholder>
                <w:docPart w:val="A91E86F5F4984A6AA28D711E350A1C30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D729BB" w:rsidP="00552F9B">
            <w:pPr>
              <w:pStyle w:val="Heading3"/>
            </w:pPr>
            <w:r>
              <w:t>Software Developer</w:t>
            </w:r>
          </w:p>
          <w:p w:rsidR="004103C0" w:rsidRDefault="00D729BB" w:rsidP="004103C0">
            <w:pPr>
              <w:pStyle w:val="Heading5"/>
            </w:pPr>
            <w:r>
              <w:t>North Rift Solutions. Aug-Nov 2021</w:t>
            </w:r>
          </w:p>
          <w:p w:rsidR="006C2DFF" w:rsidRPr="00A6425D" w:rsidRDefault="00D729BB" w:rsidP="00A6425D">
            <w:pPr>
              <w:pStyle w:val="JobDescription"/>
              <w:rPr>
                <w:rStyle w:val="JobDescriptionChar"/>
              </w:rPr>
            </w:pPr>
            <w:r>
              <w:t>Worked as both front-end and backend engineering in the company. Designed the noreb website and also the siaya document management system.</w:t>
            </w:r>
          </w:p>
          <w:p w:rsidR="00A6425D" w:rsidRDefault="00D729BB" w:rsidP="00D729BB">
            <w:pPr>
              <w:pStyle w:val="ListBullet"/>
            </w:pPr>
            <w:r>
              <w:t>Software development(EDMS).</w:t>
            </w:r>
          </w:p>
          <w:p w:rsidR="00D729BB" w:rsidRDefault="00D729BB" w:rsidP="00D729BB">
            <w:pPr>
              <w:pStyle w:val="ListBullet"/>
            </w:pPr>
            <w:r>
              <w:t>Website design (NOREB, SIAYA, UASIN GISHU).</w:t>
            </w:r>
          </w:p>
          <w:p w:rsidR="00A6425D" w:rsidRDefault="00D729BB" w:rsidP="00D729BB">
            <w:pPr>
              <w:pStyle w:val="ListBullet"/>
            </w:pPr>
            <w:r>
              <w:t>System maintenance.</w:t>
            </w:r>
          </w:p>
          <w:p w:rsidR="00D729BB" w:rsidRDefault="00D729BB" w:rsidP="00D729BB">
            <w:pPr>
              <w:pStyle w:val="ListBullet"/>
            </w:pPr>
            <w:r>
              <w:t>Technical support assistance to trainers and trainees.</w:t>
            </w:r>
          </w:p>
          <w:p w:rsidR="00D729BB" w:rsidRDefault="00D729BB" w:rsidP="00D729BB">
            <w:pPr>
              <w:pStyle w:val="ListBullet"/>
            </w:pPr>
            <w:r>
              <w:t>Network configuration</w:t>
            </w:r>
            <w:r w:rsidR="00EF3E45">
              <w:t xml:space="preserve"> and cabling.</w:t>
            </w:r>
          </w:p>
          <w:p w:rsidR="00A6425D" w:rsidRDefault="00EF3E45" w:rsidP="00EF3E45">
            <w:pPr>
              <w:pStyle w:val="Heading3"/>
              <w:rPr>
                <w:sz w:val="28"/>
                <w:szCs w:val="28"/>
              </w:rPr>
            </w:pPr>
            <w:r w:rsidRPr="00EF3E45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</w:t>
            </w:r>
            <w:r w:rsidRPr="00EF3E45">
              <w:rPr>
                <w:sz w:val="28"/>
                <w:szCs w:val="28"/>
              </w:rPr>
              <w:t xml:space="preserve"> N  T  E  R  E  S  T  S</w:t>
            </w:r>
          </w:p>
          <w:p w:rsidR="00EF3E45" w:rsidRPr="00EF3E45" w:rsidRDefault="00EF3E45" w:rsidP="00EF3E45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F3E45">
              <w:rPr>
                <w:sz w:val="18"/>
                <w:szCs w:val="18"/>
              </w:rPr>
              <w:t>Coding</w:t>
            </w:r>
          </w:p>
          <w:p w:rsidR="00EF3E45" w:rsidRPr="00EF3E45" w:rsidRDefault="00EF3E45" w:rsidP="00EF3E45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F3E45">
              <w:rPr>
                <w:sz w:val="18"/>
                <w:szCs w:val="18"/>
              </w:rPr>
              <w:t>Artificial intelligence</w:t>
            </w:r>
          </w:p>
          <w:p w:rsidR="00EF3E45" w:rsidRPr="00EF3E45" w:rsidRDefault="00EF3E45" w:rsidP="00EF3E45">
            <w:pPr>
              <w:pStyle w:val="ListParagraph"/>
              <w:numPr>
                <w:ilvl w:val="0"/>
                <w:numId w:val="10"/>
              </w:numPr>
            </w:pPr>
            <w:r w:rsidRPr="00EF3E45">
              <w:rPr>
                <w:sz w:val="18"/>
                <w:szCs w:val="18"/>
              </w:rPr>
              <w:t>Driving, travelling, problem solving.</w:t>
            </w:r>
          </w:p>
          <w:p w:rsidR="00EF3E45" w:rsidRPr="00EF3E45" w:rsidRDefault="00EF3E45" w:rsidP="00EF3E45">
            <w:pPr>
              <w:pStyle w:val="ListParagraph"/>
            </w:pPr>
          </w:p>
          <w:p w:rsidR="00EF3E45" w:rsidRDefault="00EF3E45" w:rsidP="00EF3E45">
            <w:pPr>
              <w:rPr>
                <w:sz w:val="28"/>
                <w:szCs w:val="28"/>
              </w:rPr>
            </w:pPr>
            <w:r w:rsidRPr="00EF3E45">
              <w:rPr>
                <w:sz w:val="28"/>
                <w:szCs w:val="28"/>
              </w:rPr>
              <w:t>R  E  F  E  R  E  N  C  E  S</w:t>
            </w:r>
          </w:p>
          <w:p w:rsidR="00FA244A" w:rsidRPr="00FA244A" w:rsidRDefault="00FA244A" w:rsidP="00FA244A">
            <w:pPr>
              <w:rPr>
                <w:sz w:val="20"/>
                <w:szCs w:val="20"/>
              </w:rPr>
            </w:pPr>
            <w:r w:rsidRPr="00FA244A">
              <w:rPr>
                <w:sz w:val="20"/>
                <w:szCs w:val="20"/>
              </w:rPr>
              <w:t xml:space="preserve">Albert Juma    </w:t>
            </w:r>
          </w:p>
          <w:p w:rsidR="00FA244A" w:rsidRPr="00FA244A" w:rsidRDefault="00FA244A" w:rsidP="00FA244A">
            <w:pPr>
              <w:rPr>
                <w:sz w:val="20"/>
                <w:szCs w:val="20"/>
              </w:rPr>
            </w:pPr>
            <w:r w:rsidRPr="00FA244A">
              <w:rPr>
                <w:sz w:val="20"/>
                <w:szCs w:val="20"/>
              </w:rPr>
              <w:t xml:space="preserve">North Rift Solutions </w:t>
            </w:r>
          </w:p>
          <w:p w:rsidR="00FA244A" w:rsidRDefault="00FA244A" w:rsidP="00FA244A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30" w:history="1">
              <w:r w:rsidRPr="00FA244A">
                <w:rPr>
                  <w:rStyle w:val="Hyperlink"/>
                  <w:sz w:val="20"/>
                  <w:szCs w:val="20"/>
                </w:rPr>
                <w:t>ajuma@northriftsolutions.com</w:t>
              </w:r>
            </w:hyperlink>
          </w:p>
          <w:p w:rsidR="00FA244A" w:rsidRPr="00EF3E45" w:rsidRDefault="00FA244A" w:rsidP="00FA244A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+254721521440</w:t>
            </w:r>
          </w:p>
        </w:tc>
      </w:tr>
    </w:tbl>
    <w:p w:rsidR="005A20B8" w:rsidRDefault="005A20B8"/>
    <w:sectPr w:rsidR="005A20B8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A32" w:rsidRDefault="002C2A32" w:rsidP="00B21D64">
      <w:pPr>
        <w:spacing w:after="0" w:line="240" w:lineRule="auto"/>
      </w:pPr>
      <w:r>
        <w:separator/>
      </w:r>
    </w:p>
  </w:endnote>
  <w:endnote w:type="continuationSeparator" w:id="0">
    <w:p w:rsidR="002C2A32" w:rsidRDefault="002C2A32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A67CC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A32" w:rsidRDefault="002C2A32" w:rsidP="00B21D64">
      <w:pPr>
        <w:spacing w:after="0" w:line="240" w:lineRule="auto"/>
      </w:pPr>
      <w:r>
        <w:separator/>
      </w:r>
    </w:p>
  </w:footnote>
  <w:footnote w:type="continuationSeparator" w:id="0">
    <w:p w:rsidR="002C2A32" w:rsidRDefault="002C2A32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D052F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F1E70"/>
    <w:multiLevelType w:val="hybridMultilevel"/>
    <w:tmpl w:val="BED0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8A"/>
    <w:rsid w:val="000161E1"/>
    <w:rsid w:val="00021303"/>
    <w:rsid w:val="00107E81"/>
    <w:rsid w:val="00144072"/>
    <w:rsid w:val="0021475C"/>
    <w:rsid w:val="002C2A32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8424CE"/>
    <w:rsid w:val="00890F1A"/>
    <w:rsid w:val="008E2197"/>
    <w:rsid w:val="00997E86"/>
    <w:rsid w:val="009B7D45"/>
    <w:rsid w:val="00A21AF8"/>
    <w:rsid w:val="00A6425D"/>
    <w:rsid w:val="00A7528A"/>
    <w:rsid w:val="00A96376"/>
    <w:rsid w:val="00B03ED5"/>
    <w:rsid w:val="00B21D64"/>
    <w:rsid w:val="00B73E22"/>
    <w:rsid w:val="00BB7CE4"/>
    <w:rsid w:val="00BC33C3"/>
    <w:rsid w:val="00BF0DAF"/>
    <w:rsid w:val="00C05345"/>
    <w:rsid w:val="00C264D6"/>
    <w:rsid w:val="00C344AA"/>
    <w:rsid w:val="00C37B1A"/>
    <w:rsid w:val="00C777FF"/>
    <w:rsid w:val="00CD2FD2"/>
    <w:rsid w:val="00D12DFD"/>
    <w:rsid w:val="00D62B7E"/>
    <w:rsid w:val="00D729BB"/>
    <w:rsid w:val="00EF3E45"/>
    <w:rsid w:val="00FA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EF3E45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dan-ndong-185378210" TargetMode="External"/><Relationship Id="rId27" Type="http://schemas.openxmlformats.org/officeDocument/2006/relationships/image" Target="media/image17.svg"/><Relationship Id="rId30" Type="http://schemas.openxmlformats.org/officeDocument/2006/relationships/hyperlink" Target="mailto:ajuma@northriftsolutions.com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79195F36574F15A898E1488E0F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9BFD-430E-4363-B625-D1CDE92F1554}"/>
      </w:docPartPr>
      <w:docPartBody>
        <w:p w:rsidR="00000000" w:rsidRDefault="00F9331F">
          <w:pPr>
            <w:pStyle w:val="7B79195F36574F15A898E1488E0FBB54"/>
          </w:pPr>
          <w:r w:rsidRPr="007772B1">
            <w:t>ABOUT ME</w:t>
          </w:r>
        </w:p>
      </w:docPartBody>
    </w:docPart>
    <w:docPart>
      <w:docPartPr>
        <w:name w:val="B7600D92A27946548BA06BA4813CB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B68B-63BF-469B-A23D-62D0C9CDA83F}"/>
      </w:docPartPr>
      <w:docPartBody>
        <w:p w:rsidR="00000000" w:rsidRDefault="00F9331F">
          <w:pPr>
            <w:pStyle w:val="B7600D92A27946548BA06BA4813CBC39"/>
          </w:pPr>
          <w:r>
            <w:rPr>
              <w:rFonts w:hAnsi="Rockwell"/>
              <w:noProof/>
              <w:color w:val="5B9BD5" w:themeColor="accent1"/>
              <w:kern w:val="24"/>
            </w:rPr>
            <w:t>Skype</w:t>
          </w:r>
        </w:p>
      </w:docPartBody>
    </w:docPart>
    <w:docPart>
      <w:docPartPr>
        <w:name w:val="CF068B9E44334638894086ACD80C6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C0796-F5F9-4794-89C2-8A4BEC4CF6DE}"/>
      </w:docPartPr>
      <w:docPartBody>
        <w:p w:rsidR="00000000" w:rsidRDefault="00F9331F">
          <w:pPr>
            <w:pStyle w:val="CF068B9E44334638894086ACD80C6B7B"/>
          </w:pPr>
          <w:r>
            <w:rPr>
              <w:rFonts w:hAnsi="Rockwell"/>
              <w:noProof/>
              <w:color w:val="5B9BD5" w:themeColor="accent1"/>
              <w:kern w:val="24"/>
            </w:rPr>
            <w:t>Website</w:t>
          </w:r>
        </w:p>
      </w:docPartBody>
    </w:docPart>
    <w:docPart>
      <w:docPartPr>
        <w:name w:val="F16C1633E3874750852C4B68D0EA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622D0-731A-4FA2-9CE3-DE43337F7F77}"/>
      </w:docPartPr>
      <w:docPartBody>
        <w:p w:rsidR="00000000" w:rsidRDefault="00F9331F">
          <w:pPr>
            <w:pStyle w:val="F16C1633E3874750852C4B68D0EA45B7"/>
          </w:pPr>
          <w:r>
            <w:t>Skills</w:t>
          </w:r>
        </w:p>
      </w:docPartBody>
    </w:docPart>
    <w:docPart>
      <w:docPartPr>
        <w:name w:val="9D0AFAF189F840BA992BB8B4AD699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D04B-2A51-4950-A1FD-C0F6A5E96FFF}"/>
      </w:docPartPr>
      <w:docPartBody>
        <w:p w:rsidR="00000000" w:rsidRDefault="00F9331F">
          <w:pPr>
            <w:pStyle w:val="9D0AFAF189F840BA992BB8B4AD699445"/>
          </w:pPr>
          <w:r>
            <w:t>Education</w:t>
          </w:r>
        </w:p>
      </w:docPartBody>
    </w:docPart>
    <w:docPart>
      <w:docPartPr>
        <w:name w:val="A91E86F5F4984A6AA28D711E350A1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97753-E0AD-4682-84F8-FC32131904F8}"/>
      </w:docPartPr>
      <w:docPartBody>
        <w:p w:rsidR="00000000" w:rsidRDefault="00F9331F">
          <w:pPr>
            <w:pStyle w:val="A91E86F5F4984A6AA28D711E350A1C30"/>
          </w:pPr>
          <w:r>
            <w:t>Experience</w:t>
          </w:r>
        </w:p>
      </w:docPartBody>
    </w:docPart>
    <w:docPart>
      <w:docPartPr>
        <w:name w:val="04C5DC5204C742738FD959244D663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B279-C908-457F-A40B-F871F3022765}"/>
      </w:docPartPr>
      <w:docPartBody>
        <w:p w:rsidR="00000000" w:rsidRDefault="00F9331F">
          <w:pPr>
            <w:pStyle w:val="04C5DC5204C742738FD959244D663BDA"/>
          </w:pPr>
          <w:r>
            <w:t>9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1F"/>
    <w:rsid w:val="00F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BC3AA6EB44EF5A85896439C9B7BAF">
    <w:name w:val="C27BC3AA6EB44EF5A85896439C9B7BAF"/>
  </w:style>
  <w:style w:type="paragraph" w:customStyle="1" w:styleId="B27F95F0EFD9456799D2C15E89FBB838">
    <w:name w:val="B27F95F0EFD9456799D2C15E89FBB838"/>
  </w:style>
  <w:style w:type="paragraph" w:customStyle="1" w:styleId="B14C0E853D9248BBB7D5F091D841C7C5">
    <w:name w:val="B14C0E853D9248BBB7D5F091D841C7C5"/>
  </w:style>
  <w:style w:type="paragraph" w:customStyle="1" w:styleId="2FC77CEAC49C4CEAA11EAE83A8516DAD">
    <w:name w:val="2FC77CEAC49C4CEAA11EAE83A8516DAD"/>
  </w:style>
  <w:style w:type="paragraph" w:customStyle="1" w:styleId="7B79195F36574F15A898E1488E0FBB54">
    <w:name w:val="7B79195F36574F15A898E1488E0FBB54"/>
  </w:style>
  <w:style w:type="paragraph" w:customStyle="1" w:styleId="6229F35CBC9549528382BAC241942CE3">
    <w:name w:val="6229F35CBC9549528382BAC241942CE3"/>
  </w:style>
  <w:style w:type="paragraph" w:customStyle="1" w:styleId="181FAF26032C44F98F368E6632DC575C">
    <w:name w:val="181FAF26032C44F98F368E6632DC575C"/>
  </w:style>
  <w:style w:type="paragraph" w:customStyle="1" w:styleId="FCF43DC92BAF442D8BEAA7A9D4D0DC83">
    <w:name w:val="FCF43DC92BAF442D8BEAA7A9D4D0DC83"/>
  </w:style>
  <w:style w:type="paragraph" w:customStyle="1" w:styleId="FE6FBA68F4764484946D81D06109F5CD">
    <w:name w:val="FE6FBA68F4764484946D81D06109F5CD"/>
  </w:style>
  <w:style w:type="paragraph" w:customStyle="1" w:styleId="75325624EA1249BE83471592E5B23DBE">
    <w:name w:val="75325624EA1249BE83471592E5B23DBE"/>
  </w:style>
  <w:style w:type="paragraph" w:customStyle="1" w:styleId="B7600D92A27946548BA06BA4813CBC39">
    <w:name w:val="B7600D92A27946548BA06BA4813CBC39"/>
  </w:style>
  <w:style w:type="paragraph" w:customStyle="1" w:styleId="CF068B9E44334638894086ACD80C6B7B">
    <w:name w:val="CF068B9E44334638894086ACD80C6B7B"/>
  </w:style>
  <w:style w:type="paragraph" w:customStyle="1" w:styleId="F16C1633E3874750852C4B68D0EA45B7">
    <w:name w:val="F16C1633E3874750852C4B68D0EA45B7"/>
  </w:style>
  <w:style w:type="paragraph" w:customStyle="1" w:styleId="9D0AFAF189F840BA992BB8B4AD699445">
    <w:name w:val="9D0AFAF189F840BA992BB8B4AD699445"/>
  </w:style>
  <w:style w:type="paragraph" w:customStyle="1" w:styleId="B0BAC936CA0247929F142EF795A665E1">
    <w:name w:val="B0BAC936CA0247929F142EF795A665E1"/>
  </w:style>
  <w:style w:type="paragraph" w:customStyle="1" w:styleId="23E121B191EA4149BDC12AB497350227">
    <w:name w:val="23E121B191EA4149BDC12AB497350227"/>
  </w:style>
  <w:style w:type="paragraph" w:customStyle="1" w:styleId="4C08A74138084E10A8F0C14C9DFF51D1">
    <w:name w:val="4C08A74138084E10A8F0C14C9DFF51D1"/>
  </w:style>
  <w:style w:type="paragraph" w:customStyle="1" w:styleId="9F54DAE9989C46C9B6F3DBA36D50AE47">
    <w:name w:val="9F54DAE9989C46C9B6F3DBA36D50AE47"/>
  </w:style>
  <w:style w:type="paragraph" w:customStyle="1" w:styleId="7E440979E2F34A3A93114B4E40DAE705">
    <w:name w:val="7E440979E2F34A3A93114B4E40DAE705"/>
  </w:style>
  <w:style w:type="paragraph" w:customStyle="1" w:styleId="AF9388FE4298427BAF76921BEF1034F0">
    <w:name w:val="AF9388FE4298427BAF76921BEF1034F0"/>
  </w:style>
  <w:style w:type="paragraph" w:customStyle="1" w:styleId="6C8AFC5EDD584D35B69225A442E238D8">
    <w:name w:val="6C8AFC5EDD584D35B69225A442E238D8"/>
  </w:style>
  <w:style w:type="paragraph" w:customStyle="1" w:styleId="1FC634157BE34195A8D707438B56BB4C">
    <w:name w:val="1FC634157BE34195A8D707438B56BB4C"/>
  </w:style>
  <w:style w:type="paragraph" w:customStyle="1" w:styleId="23EDC9276024437AA737AD733D034B63">
    <w:name w:val="23EDC9276024437AA737AD733D034B63"/>
  </w:style>
  <w:style w:type="paragraph" w:customStyle="1" w:styleId="A91E86F5F4984A6AA28D711E350A1C30">
    <w:name w:val="A91E86F5F4984A6AA28D711E350A1C30"/>
  </w:style>
  <w:style w:type="paragraph" w:customStyle="1" w:styleId="95E96EC5FB00456083A56CCE1E7A14D9">
    <w:name w:val="95E96EC5FB00456083A56CCE1E7A14D9"/>
  </w:style>
  <w:style w:type="paragraph" w:customStyle="1" w:styleId="B496ABB890824C2595CD2F36F364CE91">
    <w:name w:val="B496ABB890824C2595CD2F36F364CE91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09810412A4D340108334FE49A7066A85">
    <w:name w:val="09810412A4D340108334FE49A7066A85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7ADA5942846041D093E5345B911B43A5">
    <w:name w:val="7ADA5942846041D093E5345B911B43A5"/>
  </w:style>
  <w:style w:type="paragraph" w:customStyle="1" w:styleId="E759B57FEACE4B3D86F91FDA23C83156">
    <w:name w:val="E759B57FEACE4B3D86F91FDA23C83156"/>
  </w:style>
  <w:style w:type="paragraph" w:customStyle="1" w:styleId="A817554A9D1B4EC08602984D8D13803B">
    <w:name w:val="A817554A9D1B4EC08602984D8D13803B"/>
  </w:style>
  <w:style w:type="paragraph" w:customStyle="1" w:styleId="F28A4C3552C74A729420D00DC29F279B">
    <w:name w:val="F28A4C3552C74A729420D00DC29F279B"/>
  </w:style>
  <w:style w:type="paragraph" w:customStyle="1" w:styleId="A772506197BB4FE08BBC943CC181B256">
    <w:name w:val="A772506197BB4FE08BBC943CC181B256"/>
  </w:style>
  <w:style w:type="paragraph" w:customStyle="1" w:styleId="DD0F567FF3764FAEAF121E305943983A">
    <w:name w:val="DD0F567FF3764FAEAF121E305943983A"/>
  </w:style>
  <w:style w:type="paragraph" w:customStyle="1" w:styleId="93157B0E807B4F759B76F80A6F43689E">
    <w:name w:val="93157B0E807B4F759B76F80A6F43689E"/>
  </w:style>
  <w:style w:type="paragraph" w:customStyle="1" w:styleId="2F6D7FDE53FB4E4C9AC9B60CE3D273C8">
    <w:name w:val="2F6D7FDE53FB4E4C9AC9B60CE3D273C8"/>
  </w:style>
  <w:style w:type="paragraph" w:customStyle="1" w:styleId="8DA6B688350F45CB8352EDD2162E3E60">
    <w:name w:val="8DA6B688350F45CB8352EDD2162E3E60"/>
  </w:style>
  <w:style w:type="paragraph" w:customStyle="1" w:styleId="5EE43CC860F8450E96093F784E7207EF">
    <w:name w:val="5EE43CC860F8450E96093F784E7207EF"/>
  </w:style>
  <w:style w:type="paragraph" w:customStyle="1" w:styleId="17171A4D2283448DB44F727E49607376">
    <w:name w:val="17171A4D2283448DB44F727E49607376"/>
  </w:style>
  <w:style w:type="paragraph" w:customStyle="1" w:styleId="6CAB23683D97449CABDBBE60D22C0851">
    <w:name w:val="6CAB23683D97449CABDBBE60D22C0851"/>
  </w:style>
  <w:style w:type="paragraph" w:customStyle="1" w:styleId="0D4A4D7263BF46E1A622FF71A7977783">
    <w:name w:val="0D4A4D7263BF46E1A622FF71A7977783"/>
  </w:style>
  <w:style w:type="paragraph" w:customStyle="1" w:styleId="A42924B42B604924B35A7CB96CB5614E">
    <w:name w:val="A42924B42B604924B35A7CB96CB5614E"/>
  </w:style>
  <w:style w:type="paragraph" w:customStyle="1" w:styleId="D8245EF683C74D5288F40500A9CF3C6B">
    <w:name w:val="D8245EF683C74D5288F40500A9CF3C6B"/>
  </w:style>
  <w:style w:type="paragraph" w:customStyle="1" w:styleId="5E668E5793FB485283EE061F209A7D33">
    <w:name w:val="5E668E5793FB485283EE061F209A7D33"/>
  </w:style>
  <w:style w:type="paragraph" w:customStyle="1" w:styleId="04C5DC5204C742738FD959244D663BDA">
    <w:name w:val="04C5DC5204C742738FD959244D663BDA"/>
  </w:style>
  <w:style w:type="paragraph" w:customStyle="1" w:styleId="8F99923D223C4AF4AEE46EEA06C61F85">
    <w:name w:val="8F99923D223C4AF4AEE46EEA06C61F85"/>
  </w:style>
  <w:style w:type="paragraph" w:customStyle="1" w:styleId="83ABB96BF5324797904D91A43D71522F">
    <w:name w:val="83ABB96BF5324797904D91A43D71522F"/>
  </w:style>
  <w:style w:type="paragraph" w:customStyle="1" w:styleId="0B19D9D3BAAF47C1BCFEA7D4CD355A0F">
    <w:name w:val="0B19D9D3BAAF47C1BCFEA7D4CD355A0F"/>
  </w:style>
  <w:style w:type="paragraph" w:customStyle="1" w:styleId="505C22B99C424B6A9CEE89E9BED830AB">
    <w:name w:val="505C22B99C424B6A9CEE89E9BED83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2023-05-23T11:08:00Z</dcterms:created>
  <dcterms:modified xsi:type="dcterms:W3CDTF">2023-05-23T11:54:00Z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